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513797788"/>
        <w:placeholder>
          <w:docPart w:val="7185D9018C990D4A8FF027F9E29A3361"/>
        </w:placeholder>
        <w:temporary/>
        <w:showingPlcHdr/>
        <w15:appearance w15:val="hidden"/>
      </w:sdtPr>
      <w:sdtEndPr/>
      <w:sdtContent>
        <w:p w14:paraId="20FD15FD" w14:textId="77777777" w:rsidR="002F1635" w:rsidRDefault="0077215F">
          <w:pPr>
            <w:pStyle w:val="1"/>
          </w:pPr>
          <w:r>
            <w:t>列清单</w:t>
          </w:r>
          <w:r>
            <w:t>...</w:t>
          </w:r>
        </w:p>
      </w:sdtContent>
    </w:sdt>
    <w:sdt>
      <w:sdtPr>
        <w:id w:val="-1495797342"/>
        <w:placeholder>
          <w:docPart w:val="F59D234EC65F3640BBA3D81FC16B31A0"/>
        </w:placeholder>
        <w:temporary/>
        <w:showingPlcHdr/>
        <w15:appearance w15:val="hidden"/>
      </w:sdtPr>
      <w:sdtEndPr/>
      <w:sdtContent>
        <w:p w14:paraId="284156AA" w14:textId="77777777" w:rsidR="002F1635" w:rsidRDefault="0077215F">
          <w:pPr>
            <w:pStyle w:val="a0"/>
          </w:pPr>
          <w:r>
            <w:t>要编写清单，只需点击此处并开始键入。</w:t>
          </w:r>
        </w:p>
        <w:p w14:paraId="6DA683BC" w14:textId="77777777" w:rsidR="002F1635" w:rsidRDefault="0077215F">
          <w:pPr>
            <w:pStyle w:val="a0"/>
          </w:pPr>
          <w:r>
            <w:t>或者，使用免费的</w:t>
          </w:r>
          <w:r>
            <w:t xml:space="preserve"> OneNote </w:t>
          </w:r>
          <w:r>
            <w:t>应用轻松地为清单和所有笔记创建一个数字笔记本，并在您的所有设备上自动同步。</w:t>
          </w:r>
        </w:p>
      </w:sdtContent>
    </w:sdt>
    <w:p w14:paraId="2818A42E" w14:textId="77777777" w:rsidR="002F1635" w:rsidRDefault="0077215F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b"/>
          </w:rPr>
          <w:t>www.onenote.com</w:t>
        </w:r>
      </w:hyperlink>
      <w:r>
        <w:t>。</w:t>
      </w:r>
    </w:p>
    <w:sectPr w:rsidR="002F16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BECC5" w14:textId="77777777" w:rsidR="001A5EF1" w:rsidRDefault="001A5EF1">
      <w:pPr>
        <w:spacing w:after="0" w:line="240" w:lineRule="auto"/>
      </w:pPr>
      <w:r>
        <w:separator/>
      </w:r>
    </w:p>
    <w:p w14:paraId="6AD702D4" w14:textId="77777777" w:rsidR="001A5EF1" w:rsidRDefault="001A5EF1"/>
    <w:p w14:paraId="559460DF" w14:textId="77777777" w:rsidR="001A5EF1" w:rsidRDefault="001A5EF1"/>
  </w:endnote>
  <w:endnote w:type="continuationSeparator" w:id="0">
    <w:p w14:paraId="36C101DE" w14:textId="77777777" w:rsidR="001A5EF1" w:rsidRDefault="001A5EF1">
      <w:pPr>
        <w:spacing w:after="0" w:line="240" w:lineRule="auto"/>
      </w:pPr>
      <w:r>
        <w:continuationSeparator/>
      </w:r>
    </w:p>
    <w:p w14:paraId="2571695B" w14:textId="77777777" w:rsidR="001A5EF1" w:rsidRDefault="001A5EF1"/>
    <w:p w14:paraId="0AE39B62" w14:textId="77777777" w:rsidR="001A5EF1" w:rsidRDefault="001A5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59643" w14:textId="77777777" w:rsidR="002F1635" w:rsidRDefault="002F1635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9463E" w14:textId="77777777" w:rsidR="002F1635" w:rsidRDefault="0077215F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FC6BC" w14:textId="77777777" w:rsidR="002F1635" w:rsidRDefault="002F1635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E356F" w14:textId="77777777" w:rsidR="001A5EF1" w:rsidRDefault="001A5EF1">
      <w:pPr>
        <w:spacing w:after="0" w:line="240" w:lineRule="auto"/>
      </w:pPr>
      <w:r>
        <w:separator/>
      </w:r>
    </w:p>
    <w:p w14:paraId="3154A8C9" w14:textId="77777777" w:rsidR="001A5EF1" w:rsidRDefault="001A5EF1"/>
    <w:p w14:paraId="17DBE91C" w14:textId="77777777" w:rsidR="001A5EF1" w:rsidRDefault="001A5EF1"/>
  </w:footnote>
  <w:footnote w:type="continuationSeparator" w:id="0">
    <w:p w14:paraId="61268644" w14:textId="77777777" w:rsidR="001A5EF1" w:rsidRDefault="001A5EF1">
      <w:pPr>
        <w:spacing w:after="0" w:line="240" w:lineRule="auto"/>
      </w:pPr>
      <w:r>
        <w:continuationSeparator/>
      </w:r>
    </w:p>
    <w:p w14:paraId="1DF9CF9F" w14:textId="77777777" w:rsidR="001A5EF1" w:rsidRDefault="001A5EF1"/>
    <w:p w14:paraId="139ED657" w14:textId="77777777" w:rsidR="001A5EF1" w:rsidRDefault="001A5EF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A51FC" w14:textId="77777777" w:rsidR="002F1635" w:rsidRDefault="002F1635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F2A8A" w14:textId="77777777" w:rsidR="002F1635" w:rsidRDefault="002F1635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E5C96" w14:textId="77777777" w:rsidR="002F1635" w:rsidRDefault="002F1635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76"/>
    <w:rsid w:val="001A5EF1"/>
    <w:rsid w:val="002F1635"/>
    <w:rsid w:val="0077215F"/>
    <w:rsid w:val="00D2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990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7215F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paragraph" w:styleId="a7">
    <w:name w:val="Title"/>
    <w:basedOn w:val="a1"/>
    <w:link w:val="a8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a6">
    <w:name w:val="页眉字符"/>
    <w:basedOn w:val="a2"/>
    <w:link w:val="a5"/>
    <w:uiPriority w:val="99"/>
  </w:style>
  <w:style w:type="paragraph" w:styleId="a9">
    <w:name w:val="footer"/>
    <w:basedOn w:val="a1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页脚字符"/>
    <w:basedOn w:val="a2"/>
    <w:link w:val="a9"/>
    <w:uiPriority w:val="99"/>
  </w:style>
  <w:style w:type="paragraph" w:styleId="a">
    <w:name w:val="List Bullet"/>
    <w:basedOn w:val="a1"/>
    <w:uiPriority w:val="10"/>
    <w:qFormat/>
    <w:pPr>
      <w:numPr>
        <w:numId w:val="13"/>
      </w:numPr>
    </w:pPr>
  </w:style>
  <w:style w:type="paragraph" w:styleId="ab">
    <w:name w:val="Subtitle"/>
    <w:basedOn w:val="a1"/>
    <w:link w:val="ac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sz w:val="34"/>
      <w:szCs w:val="22"/>
    </w:rPr>
  </w:style>
  <w:style w:type="character" w:customStyle="1" w:styleId="ac">
    <w:name w:val="副标题字符"/>
    <w:basedOn w:val="a2"/>
    <w:link w:val="ab"/>
    <w:uiPriority w:val="11"/>
    <w:semiHidden/>
    <w:rPr>
      <w:rFonts w:eastAsiaTheme="minorEastAsia"/>
      <w:sz w:val="34"/>
      <w:szCs w:val="22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595959" w:themeColor="text1" w:themeTint="A6"/>
    </w:rPr>
  </w:style>
  <w:style w:type="character" w:styleId="ae">
    <w:name w:val="Emphasis"/>
    <w:basedOn w:val="a2"/>
    <w:uiPriority w:val="20"/>
    <w:semiHidden/>
    <w:unhideWhenUsed/>
    <w:qFormat/>
    <w:rPr>
      <w:b/>
      <w:iCs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266CBF" w:themeColor="accent1"/>
    </w:rPr>
  </w:style>
  <w:style w:type="character" w:styleId="af0">
    <w:name w:val="Strong"/>
    <w:basedOn w:val="a2"/>
    <w:uiPriority w:val="22"/>
    <w:semiHidden/>
    <w:unhideWhenUsed/>
    <w:qFormat/>
    <w:rPr>
      <w:b/>
      <w:bCs/>
      <w:i/>
      <w:color w:val="266CBF" w:themeColor="accent1"/>
    </w:rPr>
  </w:style>
  <w:style w:type="paragraph" w:styleId="af1">
    <w:name w:val="Quote"/>
    <w:basedOn w:val="a1"/>
    <w:next w:val="a1"/>
    <w:link w:val="af2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af2">
    <w:name w:val="引用字符"/>
    <w:basedOn w:val="a2"/>
    <w:link w:val="af1"/>
    <w:uiPriority w:val="29"/>
    <w:semiHidden/>
    <w:rPr>
      <w:i/>
      <w:iCs/>
      <w:sz w:val="36"/>
    </w:rPr>
  </w:style>
  <w:style w:type="paragraph" w:styleId="af3">
    <w:name w:val="Intense Quote"/>
    <w:basedOn w:val="a1"/>
    <w:next w:val="a1"/>
    <w:link w:val="af4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af4">
    <w:name w:val="明显引用字符"/>
    <w:basedOn w:val="a2"/>
    <w:link w:val="af3"/>
    <w:uiPriority w:val="30"/>
    <w:semiHidden/>
    <w:rPr>
      <w:b/>
      <w:i/>
      <w:iCs/>
      <w:color w:val="266CBF" w:themeColor="accent1"/>
      <w:sz w:val="36"/>
    </w:rPr>
  </w:style>
  <w:style w:type="character" w:styleId="af5">
    <w:name w:val="Subtle Reference"/>
    <w:basedOn w:val="a2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af6">
    <w:name w:val="Intense Reference"/>
    <w:basedOn w:val="a2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af7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8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af9">
    <w:name w:val="Placeholder Text"/>
    <w:basedOn w:val="a2"/>
    <w:uiPriority w:val="99"/>
    <w:semiHidden/>
    <w:rPr>
      <w:color w:val="808080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0">
    <w:name w:val="List Number"/>
    <w:basedOn w:val="a1"/>
    <w:uiPriority w:val="10"/>
    <w:unhideWhenUsed/>
    <w:qFormat/>
    <w:pPr>
      <w:numPr>
        <w:numId w:val="14"/>
      </w:numPr>
    </w:pPr>
  </w:style>
  <w:style w:type="character" w:customStyle="1" w:styleId="a8">
    <w:name w:val="标题字符"/>
    <w:basedOn w:val="a2"/>
    <w:link w:val="a7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afb">
    <w:name w:val="Hyperlink"/>
    <w:basedOn w:val="a2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2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uxing/Library/Containers/com.microsoft.Word/Data/Library/Caches/TM10002083/&#21046;&#20316;&#28165;&#2133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85D9018C990D4A8FF027F9E29A33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893E69-3854-C948-8AB5-A2B5934E493F}"/>
      </w:docPartPr>
      <w:docPartBody>
        <w:p w:rsidR="00000000" w:rsidRDefault="00CB3FC0">
          <w:pPr>
            <w:pStyle w:val="7185D9018C990D4A8FF027F9E29A3361"/>
          </w:pPr>
          <w:r>
            <w:t>Make a List…</w:t>
          </w:r>
        </w:p>
      </w:docPartBody>
    </w:docPart>
    <w:docPart>
      <w:docPartPr>
        <w:name w:val="F59D234EC65F3640BBA3D81FC16B31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7BC0E3-2617-C841-8601-90EF1D577B55}"/>
      </w:docPartPr>
      <w:docPartBody>
        <w:p w:rsidR="004D2D6F" w:rsidRDefault="00CB3FC0">
          <w:pPr>
            <w:pStyle w:val="a"/>
          </w:pPr>
          <w:r>
            <w:t>To write your list, just tap here and start typing.</w:t>
          </w:r>
        </w:p>
        <w:p w:rsidR="00000000" w:rsidRDefault="00CB3FC0">
          <w:pPr>
            <w:pStyle w:val="F59D234EC65F3640BBA3D81FC16B31A0"/>
          </w:pPr>
          <w:r>
            <w:t>Or, easily create a digital notebook for lists and all your notes that automatically syncs across your devices, us</w:t>
          </w:r>
          <w:bookmarkStart w:id="0" w:name="_GoBack"/>
          <w:bookmarkEnd w:id="0"/>
          <w:r>
            <w:t>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a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C0"/>
    <w:rsid w:val="00CB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7185D9018C990D4A8FF027F9E29A3361">
    <w:name w:val="7185D9018C990D4A8FF027F9E29A3361"/>
    <w:pPr>
      <w:widowControl w:val="0"/>
      <w:jc w:val="both"/>
    </w:pPr>
  </w:style>
  <w:style w:type="paragraph" w:styleId="a">
    <w:name w:val="List Number"/>
    <w:basedOn w:val="a0"/>
    <w:uiPriority w:val="10"/>
    <w:unhideWhenUsed/>
    <w:qFormat/>
    <w:pPr>
      <w:widowControl/>
      <w:numPr>
        <w:numId w:val="1"/>
      </w:numPr>
      <w:spacing w:after="120" w:line="288" w:lineRule="auto"/>
      <w:jc w:val="left"/>
    </w:pPr>
    <w:rPr>
      <w:rFonts w:eastAsiaTheme="minorHAnsi"/>
      <w:color w:val="595959" w:themeColor="text1" w:themeTint="A6"/>
      <w:kern w:val="0"/>
      <w:sz w:val="28"/>
      <w:szCs w:val="28"/>
      <w:lang w:eastAsia="ja-JP"/>
    </w:rPr>
  </w:style>
  <w:style w:type="paragraph" w:customStyle="1" w:styleId="F59D234EC65F3640BBA3D81FC16B31A0">
    <w:name w:val="F59D234EC65F3640BBA3D81FC16B31A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制作清单.dotx</Template>
  <TotalTime>1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2016-04-11T15:25:00Z</dcterms:created>
  <dcterms:modified xsi:type="dcterms:W3CDTF">2016-04-11T15:26:00Z</dcterms:modified>
</cp:coreProperties>
</file>